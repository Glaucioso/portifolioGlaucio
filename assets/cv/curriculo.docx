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:rsidRPr="00906689" w14:paraId="61F4F290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ACC1A3E" w14:textId="519DBA2D" w:rsidR="00690514" w:rsidRDefault="00690514" w:rsidP="006D409C">
            <w:pPr>
              <w:tabs>
                <w:tab w:val="left" w:pos="990"/>
              </w:tabs>
              <w:jc w:val="center"/>
              <w:rPr>
                <w:noProof/>
                <w:lang w:bidi="pt-BR"/>
              </w:rPr>
            </w:pPr>
            <w:r w:rsidRPr="00690514">
              <w:rPr>
                <w:noProof/>
                <w:lang w:bidi="pt-BR"/>
              </w:rPr>
              <w:drawing>
                <wp:anchor distT="0" distB="0" distL="114300" distR="114300" simplePos="0" relativeHeight="251658240" behindDoc="0" locked="0" layoutInCell="1" allowOverlap="1" wp14:anchorId="70B6ED9C" wp14:editId="3511A7FF">
                  <wp:simplePos x="0" y="0"/>
                  <wp:positionH relativeFrom="column">
                    <wp:posOffset>118110</wp:posOffset>
                  </wp:positionH>
                  <wp:positionV relativeFrom="page">
                    <wp:posOffset>200025</wp:posOffset>
                  </wp:positionV>
                  <wp:extent cx="2139950" cy="2084070"/>
                  <wp:effectExtent l="209550" t="209550" r="222250" b="220980"/>
                  <wp:wrapNone/>
                  <wp:docPr id="943457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457686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79" t="2823" r="16117" b="6855"/>
                          <a:stretch/>
                        </pic:blipFill>
                        <pic:spPr bwMode="auto">
                          <a:xfrm>
                            <a:off x="0" y="0"/>
                            <a:ext cx="2139950" cy="208407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F8DAC6" w14:textId="333349A9" w:rsidR="00690514" w:rsidRDefault="00690514" w:rsidP="006D409C">
            <w:pPr>
              <w:tabs>
                <w:tab w:val="left" w:pos="990"/>
              </w:tabs>
              <w:jc w:val="center"/>
              <w:rPr>
                <w:noProof/>
                <w:lang w:bidi="pt-BR"/>
              </w:rPr>
            </w:pPr>
          </w:p>
          <w:p w14:paraId="6C27DD9E" w14:textId="2274DCFC" w:rsidR="006D409C" w:rsidRPr="00906689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506DDBDA" w14:textId="77777777" w:rsidR="006D409C" w:rsidRPr="00906689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1A8AD695BE3841D9A0BAB8823F4ED03C"/>
              </w:placeholder>
              <w:temporary/>
              <w:showingPlcHdr/>
              <w15:appearance w15:val="hidden"/>
            </w:sdtPr>
            <w:sdtEndPr/>
            <w:sdtContent>
              <w:p w14:paraId="219811F0" w14:textId="77777777" w:rsidR="006D409C" w:rsidRPr="00906689" w:rsidRDefault="006D409C" w:rsidP="00776643">
                <w:pPr>
                  <w:pStyle w:val="Ttulo1"/>
                </w:pPr>
                <w:r w:rsidRPr="00906689">
                  <w:rPr>
                    <w:lang w:bidi="pt-BR"/>
                  </w:rPr>
                  <w:t>FORMAÇÃO</w:t>
                </w:r>
              </w:p>
            </w:sdtContent>
          </w:sdt>
        </w:tc>
      </w:tr>
      <w:tr w:rsidR="006D409C" w:rsidRPr="00906689" w14:paraId="7EB7EEC4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0D0A5801" w14:textId="77777777" w:rsidR="006D409C" w:rsidRPr="00906689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60DEE219" w14:textId="77777777" w:rsidR="006D409C" w:rsidRPr="00906689" w:rsidRDefault="006D409C" w:rsidP="00776643">
            <w:pPr>
              <w:tabs>
                <w:tab w:val="left" w:pos="990"/>
              </w:tabs>
            </w:pPr>
            <w:r w:rsidRPr="00906689">
              <w:rPr>
                <w:noProof/>
                <w:lang w:bidi="pt-BR"/>
              </w:rPr>
              <mc:AlternateContent>
                <mc:Choice Requires="wps">
                  <w:drawing>
                    <wp:inline distT="0" distB="0" distL="0" distR="0" wp14:anchorId="4176AE03" wp14:editId="00FE8F12">
                      <wp:extent cx="227812" cy="311173"/>
                      <wp:effectExtent l="0" t="3810" r="0" b="0"/>
                      <wp:docPr id="3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8B229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76AE03" id="Triângulo Ret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F8B229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6194BAB6" w14:textId="77F8F266" w:rsidR="006D409C" w:rsidRPr="00EA25E7" w:rsidRDefault="00EA25E7" w:rsidP="00776643">
            <w:pPr>
              <w:rPr>
                <w:b/>
                <w:bCs/>
              </w:rPr>
            </w:pPr>
            <w:r w:rsidRPr="00EA25E7">
              <w:rPr>
                <w:b/>
                <w:bCs/>
              </w:rPr>
              <w:t>An</w:t>
            </w:r>
            <w:r>
              <w:rPr>
                <w:b/>
                <w:bCs/>
              </w:rPr>
              <w:t>á</w:t>
            </w:r>
            <w:r w:rsidRPr="00EA25E7">
              <w:rPr>
                <w:b/>
                <w:bCs/>
              </w:rPr>
              <w:t>lise e Desenvolvimento de Sistemas - Estácio</w:t>
            </w:r>
          </w:p>
          <w:p w14:paraId="21CBCBF5" w14:textId="05A5891E" w:rsidR="006D409C" w:rsidRPr="00906689" w:rsidRDefault="00EA25E7" w:rsidP="00776643">
            <w:pPr>
              <w:pStyle w:val="Data"/>
            </w:pPr>
            <w:r>
              <w:t>2020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2023</w:t>
            </w:r>
          </w:p>
          <w:p w14:paraId="225C48CD" w14:textId="56482AFE" w:rsidR="006D409C" w:rsidRPr="00906689" w:rsidRDefault="00C62E68" w:rsidP="00776643">
            <w:r w:rsidRPr="00C62E68">
              <w:t>Formação voltada para o desenvolvimento e manutenção de sistemas computacionais, abrangendo análise, modelagem, especificação, implementação e manutenção de software. Durante o curso, adquiri conhecimentos sobre banco de dados, governança em TI e engenharia de software, desenvolvendo soluções alinhadas às demandas do mercado.</w:t>
            </w:r>
          </w:p>
          <w:p w14:paraId="4961AF4C" w14:textId="77777777" w:rsidR="006D409C" w:rsidRPr="00906689" w:rsidRDefault="006D409C" w:rsidP="00776643"/>
          <w:p w14:paraId="438ED3BF" w14:textId="7D97320E" w:rsidR="006D409C" w:rsidRPr="00EA25E7" w:rsidRDefault="00EA25E7" w:rsidP="00776643">
            <w:pPr>
              <w:rPr>
                <w:b/>
                <w:bCs/>
              </w:rPr>
            </w:pPr>
            <w:r w:rsidRPr="00EA25E7">
              <w:rPr>
                <w:b/>
                <w:bCs/>
              </w:rPr>
              <w:t>Ensino Médio - Escola Estadual Fernando Lobo</w:t>
            </w:r>
          </w:p>
          <w:p w14:paraId="09C2515C" w14:textId="5BE3A41C" w:rsidR="006D409C" w:rsidRPr="00906689" w:rsidRDefault="00EA25E7" w:rsidP="00EA25E7">
            <w:pPr>
              <w:pStyle w:val="Data"/>
            </w:pPr>
            <w:r>
              <w:t>2011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2013</w:t>
            </w:r>
          </w:p>
        </w:tc>
      </w:tr>
      <w:tr w:rsidR="006D409C" w:rsidRPr="00906689" w14:paraId="6FC2244D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14FC5D1" w14:textId="65AC6ED5" w:rsidR="006D409C" w:rsidRPr="00B768B2" w:rsidRDefault="00EA25E7" w:rsidP="005D47DE">
            <w:pPr>
              <w:pStyle w:val="Ttulo"/>
              <w:rPr>
                <w:color w:val="000000" w:themeColor="text1"/>
              </w:rPr>
            </w:pPr>
            <w:r w:rsidRPr="00B768B2">
              <w:rPr>
                <w:color w:val="000000" w:themeColor="text1"/>
              </w:rPr>
              <w:t>Glaucio Souza</w:t>
            </w:r>
          </w:p>
          <w:p w14:paraId="1C64E36E" w14:textId="06DA3CCB" w:rsidR="006D409C" w:rsidRPr="00B768B2" w:rsidRDefault="00EA25E7" w:rsidP="005D47DE">
            <w:pPr>
              <w:pStyle w:val="Subttulo"/>
              <w:rPr>
                <w:rFonts w:asciiTheme="majorHAnsi" w:hAnsiTheme="majorHAnsi"/>
                <w:color w:val="000000" w:themeColor="text1"/>
              </w:rPr>
            </w:pPr>
            <w:r w:rsidRPr="00B768B2">
              <w:rPr>
                <w:rFonts w:asciiTheme="majorHAnsi" w:hAnsiTheme="majorHAnsi"/>
                <w:color w:val="000000" w:themeColor="text1"/>
                <w:spacing w:val="12"/>
                <w:w w:val="62"/>
                <w:sz w:val="28"/>
                <w:szCs w:val="24"/>
              </w:rPr>
              <w:t>Desenvolvedor Back-</w:t>
            </w:r>
            <w:proofErr w:type="spellStart"/>
            <w:r w:rsidRPr="00B768B2">
              <w:rPr>
                <w:rFonts w:asciiTheme="majorHAnsi" w:hAnsiTheme="majorHAnsi"/>
                <w:color w:val="000000" w:themeColor="text1"/>
                <w:spacing w:val="12"/>
                <w:w w:val="62"/>
                <w:sz w:val="28"/>
                <w:szCs w:val="24"/>
              </w:rPr>
              <w:t>end</w:t>
            </w:r>
            <w:proofErr w:type="spellEnd"/>
            <w:r w:rsidRPr="00B768B2">
              <w:rPr>
                <w:rFonts w:asciiTheme="majorHAnsi" w:hAnsiTheme="majorHAnsi"/>
                <w:color w:val="000000" w:themeColor="text1"/>
                <w:spacing w:val="20"/>
                <w:w w:val="62"/>
              </w:rPr>
              <w:t xml:space="preserve"> </w:t>
            </w:r>
          </w:p>
          <w:sdt>
            <w:sdtPr>
              <w:rPr>
                <w:color w:val="000000" w:themeColor="text1"/>
              </w:rPr>
              <w:id w:val="-1448076370"/>
              <w:placeholder>
                <w:docPart w:val="1BA60EC855784D528DF8A755C23B2797"/>
              </w:placeholder>
              <w:temporary/>
              <w:showingPlcHdr/>
              <w15:appearance w15:val="hidden"/>
            </w:sdtPr>
            <w:sdtEndPr/>
            <w:sdtContent>
              <w:p w14:paraId="6575BA37" w14:textId="77777777" w:rsidR="006D409C" w:rsidRPr="00B768B2" w:rsidRDefault="006D409C" w:rsidP="005D47DE">
                <w:pPr>
                  <w:pStyle w:val="Ttulo2"/>
                  <w:rPr>
                    <w:color w:val="000000" w:themeColor="text1"/>
                  </w:rPr>
                </w:pPr>
                <w:r w:rsidRPr="00B768B2">
                  <w:rPr>
                    <w:color w:val="000000" w:themeColor="text1"/>
                    <w:lang w:bidi="pt-BR"/>
                  </w:rPr>
                  <w:t>Perfil</w:t>
                </w:r>
              </w:p>
            </w:sdtContent>
          </w:sdt>
          <w:p w14:paraId="7075C637" w14:textId="62EF4707" w:rsidR="006D409C" w:rsidRPr="00B768B2" w:rsidRDefault="00EA25E7" w:rsidP="00A75FCE">
            <w:pPr>
              <w:pStyle w:val="Textodeperfil"/>
              <w:rPr>
                <w:color w:val="000000" w:themeColor="text1"/>
              </w:rPr>
            </w:pPr>
            <w:r w:rsidRPr="00B768B2">
              <w:rPr>
                <w:color w:val="000000" w:themeColor="text1"/>
              </w:rPr>
              <w:t xml:space="preserve">Desenvolvedor </w:t>
            </w:r>
            <w:proofErr w:type="spellStart"/>
            <w:r w:rsidRPr="00B768B2">
              <w:rPr>
                <w:color w:val="000000" w:themeColor="text1"/>
              </w:rPr>
              <w:t>back-end</w:t>
            </w:r>
            <w:proofErr w:type="spellEnd"/>
            <w:r w:rsidRPr="00B768B2">
              <w:rPr>
                <w:color w:val="000000" w:themeColor="text1"/>
              </w:rPr>
              <w:t xml:space="preserve"> apaixonado por lógica de programação e boas práticas de código. Possuo experiência com PHP e </w:t>
            </w:r>
            <w:proofErr w:type="spellStart"/>
            <w:r w:rsidRPr="00B768B2">
              <w:rPr>
                <w:color w:val="000000" w:themeColor="text1"/>
              </w:rPr>
              <w:t>Laravel</w:t>
            </w:r>
            <w:proofErr w:type="spellEnd"/>
            <w:r w:rsidRPr="00B768B2">
              <w:rPr>
                <w:color w:val="000000" w:themeColor="text1"/>
              </w:rPr>
              <w:t xml:space="preserve">, atuando na manutenção de sistemas legados e no desenvolvimento de novas soluções escaláveis. Trabalho com MySQL, integração de APIs e Design </w:t>
            </w:r>
            <w:proofErr w:type="spellStart"/>
            <w:r w:rsidRPr="00B768B2">
              <w:rPr>
                <w:color w:val="000000" w:themeColor="text1"/>
              </w:rPr>
              <w:t>Patterns</w:t>
            </w:r>
            <w:proofErr w:type="spellEnd"/>
            <w:r w:rsidRPr="00B768B2">
              <w:rPr>
                <w:color w:val="000000" w:themeColor="text1"/>
              </w:rPr>
              <w:t>, sempre buscando otimização e eficiência. Gosto de desafios que me permitam evoluir e agregar valor aos projetos em que atuo.</w:t>
            </w:r>
          </w:p>
          <w:p w14:paraId="71421DF2" w14:textId="77777777" w:rsidR="006D409C" w:rsidRPr="00B768B2" w:rsidRDefault="006D409C" w:rsidP="005D47DE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1954003311"/>
              <w:placeholder>
                <w:docPart w:val="0FB32CC081DF4ADE870BC229EC136F54"/>
              </w:placeholder>
              <w:temporary/>
              <w:showingPlcHdr/>
              <w15:appearance w15:val="hidden"/>
            </w:sdtPr>
            <w:sdtEndPr/>
            <w:sdtContent>
              <w:p w14:paraId="1083B165" w14:textId="77777777" w:rsidR="006D409C" w:rsidRPr="00B768B2" w:rsidRDefault="006D409C" w:rsidP="005D47DE">
                <w:pPr>
                  <w:pStyle w:val="Ttulo2"/>
                  <w:rPr>
                    <w:color w:val="000000" w:themeColor="text1"/>
                  </w:rPr>
                </w:pPr>
                <w:r w:rsidRPr="00B768B2">
                  <w:rPr>
                    <w:rStyle w:val="Ttulo2Char"/>
                    <w:color w:val="000000" w:themeColor="text1"/>
                    <w:lang w:bidi="pt-BR"/>
                  </w:rPr>
                  <w:t>CONTATO</w:t>
                </w:r>
              </w:p>
            </w:sdtContent>
          </w:sdt>
          <w:sdt>
            <w:sdtPr>
              <w:rPr>
                <w:color w:val="000000" w:themeColor="text1"/>
              </w:rPr>
              <w:id w:val="67859272"/>
              <w:placeholder>
                <w:docPart w:val="226BCD4530594892B2A746ECEB5596F8"/>
              </w:placeholder>
              <w:temporary/>
              <w:showingPlcHdr/>
              <w15:appearance w15:val="hidden"/>
            </w:sdtPr>
            <w:sdtEndPr/>
            <w:sdtContent>
              <w:p w14:paraId="150ADFDE" w14:textId="77777777" w:rsidR="006D409C" w:rsidRPr="00B768B2" w:rsidRDefault="006D409C" w:rsidP="00A75FCE">
                <w:pPr>
                  <w:pStyle w:val="Detalhesdocontato"/>
                  <w:rPr>
                    <w:color w:val="000000" w:themeColor="text1"/>
                  </w:rPr>
                </w:pPr>
                <w:r w:rsidRPr="00B768B2">
                  <w:rPr>
                    <w:color w:val="000000" w:themeColor="text1"/>
                    <w:lang w:bidi="pt-BR"/>
                  </w:rPr>
                  <w:t>SITE:</w:t>
                </w:r>
              </w:p>
            </w:sdtContent>
          </w:sdt>
          <w:p w14:paraId="5D3B05C3" w14:textId="16762E93" w:rsidR="006D409C" w:rsidRPr="00B768B2" w:rsidRDefault="00CB38CE" w:rsidP="00A75FCE">
            <w:pPr>
              <w:pStyle w:val="Detalhesdocontato"/>
              <w:rPr>
                <w:color w:val="000000" w:themeColor="text1"/>
              </w:rPr>
            </w:pPr>
            <w:r w:rsidRPr="00B768B2">
              <w:rPr>
                <w:color w:val="000000" w:themeColor="text1"/>
              </w:rPr>
              <w:t>https://glaucioso.github.io/</w:t>
            </w:r>
            <w:r w:rsidR="00B768B2" w:rsidRPr="00B768B2">
              <w:rPr>
                <w:color w:val="000000" w:themeColor="text1"/>
              </w:rPr>
              <w:t>portifolioGlaucio</w:t>
            </w:r>
            <w:r w:rsidRPr="00B768B2">
              <w:rPr>
                <w:color w:val="000000" w:themeColor="text1"/>
              </w:rPr>
              <w:t>/</w:t>
            </w:r>
          </w:p>
          <w:p w14:paraId="3C58F9EF" w14:textId="77777777" w:rsidR="006D409C" w:rsidRPr="00B768B2" w:rsidRDefault="006D409C" w:rsidP="005D47DE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240260293"/>
              <w:placeholder>
                <w:docPart w:val="B463DDB68E0B4E54BF58A759850FFE34"/>
              </w:placeholder>
              <w:temporary/>
              <w:showingPlcHdr/>
              <w15:appearance w15:val="hidden"/>
            </w:sdtPr>
            <w:sdtEndPr/>
            <w:sdtContent>
              <w:p w14:paraId="3C791579" w14:textId="77777777" w:rsidR="006D409C" w:rsidRPr="00B768B2" w:rsidRDefault="006D409C" w:rsidP="00A75FCE">
                <w:pPr>
                  <w:pStyle w:val="Detalhesdocontato"/>
                  <w:rPr>
                    <w:color w:val="000000" w:themeColor="text1"/>
                  </w:rPr>
                </w:pPr>
                <w:r w:rsidRPr="00B768B2">
                  <w:rPr>
                    <w:color w:val="000000" w:themeColor="text1"/>
                    <w:lang w:bidi="pt-BR"/>
                  </w:rPr>
                  <w:t>EMAIL:</w:t>
                </w:r>
              </w:p>
            </w:sdtContent>
          </w:sdt>
          <w:p w14:paraId="7B6F5237" w14:textId="6F553A85" w:rsidR="006D409C" w:rsidRPr="00B768B2" w:rsidRDefault="00232807" w:rsidP="005D47DE">
            <w:pPr>
              <w:rPr>
                <w:color w:val="000000" w:themeColor="text1"/>
              </w:rPr>
            </w:pPr>
            <w:hyperlink r:id="rId8" w:history="1">
              <w:r w:rsidRPr="00B768B2">
                <w:rPr>
                  <w:rStyle w:val="Hyperlink"/>
                  <w:color w:val="000000" w:themeColor="text1"/>
                </w:rPr>
                <w:t>glaucio96@gmail.com</w:t>
              </w:r>
            </w:hyperlink>
          </w:p>
          <w:p w14:paraId="55E764BF" w14:textId="77777777" w:rsidR="00232807" w:rsidRPr="00B768B2" w:rsidRDefault="00232807" w:rsidP="005D47DE">
            <w:pPr>
              <w:rPr>
                <w:color w:val="000000" w:themeColor="text1"/>
              </w:rPr>
            </w:pPr>
          </w:p>
          <w:p w14:paraId="1A62565E" w14:textId="7236C974" w:rsidR="00232807" w:rsidRPr="00B768B2" w:rsidRDefault="00232807" w:rsidP="00232807">
            <w:pPr>
              <w:pStyle w:val="Detalhesdocontato"/>
              <w:rPr>
                <w:color w:val="000000" w:themeColor="text1"/>
              </w:rPr>
            </w:pPr>
            <w:r w:rsidRPr="00B768B2">
              <w:rPr>
                <w:color w:val="000000" w:themeColor="text1"/>
              </w:rPr>
              <w:t>Linkedin:</w:t>
            </w:r>
          </w:p>
          <w:p w14:paraId="0C39A005" w14:textId="3D444E4F" w:rsidR="00232807" w:rsidRPr="00B768B2" w:rsidRDefault="00232807" w:rsidP="00232807">
            <w:pPr>
              <w:rPr>
                <w:color w:val="000000" w:themeColor="text1"/>
              </w:rPr>
            </w:pPr>
            <w:r w:rsidRPr="00B768B2">
              <w:rPr>
                <w:color w:val="000000" w:themeColor="text1"/>
              </w:rPr>
              <w:t>https://www.linkedin.com/in/glaucio-souza-64536766/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9BCAA39" w14:textId="77777777" w:rsidR="006D409C" w:rsidRPr="00B768B2" w:rsidRDefault="006D409C" w:rsidP="0077664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390AA26B51C94545BE1DA3DB23090D5C"/>
              </w:placeholder>
              <w:temporary/>
              <w:showingPlcHdr/>
              <w15:appearance w15:val="hidden"/>
            </w:sdtPr>
            <w:sdtEndPr/>
            <w:sdtContent>
              <w:p w14:paraId="75DB0E57" w14:textId="77777777" w:rsidR="006D409C" w:rsidRPr="00906689" w:rsidRDefault="006D409C" w:rsidP="00776643">
                <w:pPr>
                  <w:pStyle w:val="Ttulo1"/>
                  <w:rPr>
                    <w:b/>
                  </w:rPr>
                </w:pPr>
                <w:r w:rsidRPr="00906689">
                  <w:rPr>
                    <w:lang w:bidi="pt-BR"/>
                  </w:rPr>
                  <w:t>EXPERIÊNCIA DE TRABALHO</w:t>
                </w:r>
              </w:p>
            </w:sdtContent>
          </w:sdt>
        </w:tc>
      </w:tr>
      <w:tr w:rsidR="006D409C" w:rsidRPr="00906689" w14:paraId="547B6FE9" w14:textId="77777777" w:rsidTr="00906689">
        <w:trPr>
          <w:trHeight w:val="5977"/>
        </w:trPr>
        <w:tc>
          <w:tcPr>
            <w:tcW w:w="4421" w:type="dxa"/>
            <w:vMerge/>
            <w:vAlign w:val="bottom"/>
          </w:tcPr>
          <w:p w14:paraId="05F79231" w14:textId="77777777" w:rsidR="006D409C" w:rsidRPr="00B768B2" w:rsidRDefault="006D409C" w:rsidP="00776643">
            <w:pPr>
              <w:ind w:right="0"/>
              <w:rPr>
                <w:noProof/>
                <w:color w:val="000000" w:themeColor="text1"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5B00ACA" w14:textId="77777777" w:rsidR="006D409C" w:rsidRPr="00B768B2" w:rsidRDefault="00F56513" w:rsidP="00776643">
            <w:pPr>
              <w:tabs>
                <w:tab w:val="left" w:pos="990"/>
              </w:tabs>
              <w:rPr>
                <w:color w:val="000000" w:themeColor="text1"/>
              </w:rPr>
            </w:pPr>
            <w:r w:rsidRPr="00B768B2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0C3612F" wp14:editId="22741208">
                      <wp:extent cx="227812" cy="311173"/>
                      <wp:effectExtent l="0" t="3810" r="0" b="0"/>
                      <wp:docPr id="6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B45391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3612F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EB45391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D9AA892" w14:textId="739B1577" w:rsidR="006D409C" w:rsidRPr="00906689" w:rsidRDefault="00C62E68" w:rsidP="00776643">
            <w:pPr>
              <w:rPr>
                <w:bCs/>
              </w:rPr>
            </w:pPr>
            <w:r>
              <w:rPr>
                <w:b/>
              </w:rPr>
              <w:t>Grupo PLL 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Desenvolvedor Junior</w:t>
            </w:r>
          </w:p>
          <w:p w14:paraId="4141C3ED" w14:textId="6D08655C" w:rsidR="006D409C" w:rsidRPr="00906689" w:rsidRDefault="00C62E68" w:rsidP="00776643">
            <w:r>
              <w:t>2023</w:t>
            </w:r>
            <w:r w:rsidR="006D409C" w:rsidRPr="00906689">
              <w:rPr>
                <w:lang w:bidi="pt-BR"/>
              </w:rPr>
              <w:t xml:space="preserve"> – </w:t>
            </w:r>
            <w:r>
              <w:t>Atual</w:t>
            </w:r>
          </w:p>
          <w:p w14:paraId="720F7700" w14:textId="47681B83" w:rsidR="006D409C" w:rsidRPr="00C62E68" w:rsidRDefault="00C62E68" w:rsidP="00776643">
            <w:pPr>
              <w:rPr>
                <w:sz w:val="20"/>
                <w:szCs w:val="22"/>
              </w:rPr>
            </w:pPr>
            <w:r w:rsidRPr="00C62E68">
              <w:rPr>
                <w:sz w:val="20"/>
                <w:szCs w:val="22"/>
              </w:rPr>
              <w:t>Funções: Manutenção em sistema legado (</w:t>
            </w:r>
            <w:proofErr w:type="spellStart"/>
            <w:r w:rsidRPr="00C62E68">
              <w:rPr>
                <w:sz w:val="20"/>
                <w:szCs w:val="22"/>
              </w:rPr>
              <w:t>Laravel</w:t>
            </w:r>
            <w:proofErr w:type="spellEnd"/>
            <w:r w:rsidRPr="00C62E68">
              <w:rPr>
                <w:sz w:val="20"/>
                <w:szCs w:val="22"/>
              </w:rPr>
              <w:t xml:space="preserve">), Desenvolvimento </w:t>
            </w:r>
            <w:proofErr w:type="spellStart"/>
            <w:r w:rsidRPr="00C62E68">
              <w:rPr>
                <w:sz w:val="20"/>
                <w:szCs w:val="22"/>
              </w:rPr>
              <w:t>back-end</w:t>
            </w:r>
            <w:proofErr w:type="spellEnd"/>
            <w:r w:rsidRPr="00C62E68">
              <w:rPr>
                <w:sz w:val="20"/>
                <w:szCs w:val="22"/>
              </w:rPr>
              <w:t xml:space="preserve"> de </w:t>
            </w:r>
            <w:proofErr w:type="spellStart"/>
            <w:r w:rsidRPr="00C62E68">
              <w:rPr>
                <w:sz w:val="20"/>
                <w:szCs w:val="22"/>
              </w:rPr>
              <w:t>API's</w:t>
            </w:r>
            <w:proofErr w:type="spellEnd"/>
            <w:r w:rsidRPr="00C62E68">
              <w:rPr>
                <w:sz w:val="20"/>
                <w:szCs w:val="22"/>
              </w:rPr>
              <w:t>, módulos do sistema ERP e criação de portais de parceiros. Utilizando o GitHub para versionamento.</w:t>
            </w:r>
          </w:p>
          <w:p w14:paraId="638BE34F" w14:textId="77777777" w:rsidR="00C62E68" w:rsidRPr="00906689" w:rsidRDefault="00C62E68" w:rsidP="00776643"/>
          <w:p w14:paraId="565534D5" w14:textId="566DF73A" w:rsidR="006D409C" w:rsidRPr="00906689" w:rsidRDefault="00C62E68" w:rsidP="00776643">
            <w:pPr>
              <w:rPr>
                <w:bCs/>
              </w:rPr>
            </w:pPr>
            <w:r w:rsidRPr="00C62E68">
              <w:rPr>
                <w:b/>
                <w:bCs/>
              </w:rPr>
              <w:t>PH MAIS</w:t>
            </w:r>
            <w:r w:rsidR="006D409C" w:rsidRPr="00906689">
              <w:rPr>
                <w:lang w:bidi="pt-BR"/>
              </w:rPr>
              <w:t xml:space="preserve"> </w:t>
            </w:r>
            <w:r>
              <w:rPr>
                <w:lang w:bidi="pt-BR"/>
              </w:rPr>
              <w:t>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Supervisor Administrativo</w:t>
            </w:r>
          </w:p>
          <w:p w14:paraId="1DD8B6B5" w14:textId="63042CBC" w:rsidR="006D409C" w:rsidRPr="00906689" w:rsidRDefault="00C62E68" w:rsidP="00776643">
            <w:r>
              <w:t>2020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2022</w:t>
            </w:r>
          </w:p>
          <w:p w14:paraId="1DE603BD" w14:textId="2B6FB097" w:rsidR="006D409C" w:rsidRPr="00C62E68" w:rsidRDefault="00C62E68" w:rsidP="00776643">
            <w:pPr>
              <w:rPr>
                <w:sz w:val="20"/>
                <w:szCs w:val="22"/>
              </w:rPr>
            </w:pPr>
            <w:r w:rsidRPr="00C62E68">
              <w:rPr>
                <w:sz w:val="20"/>
                <w:szCs w:val="22"/>
              </w:rPr>
              <w:t xml:space="preserve">Funções: Acompanhamento de </w:t>
            </w:r>
            <w:proofErr w:type="spellStart"/>
            <w:r w:rsidRPr="00C62E68">
              <w:rPr>
                <w:sz w:val="20"/>
                <w:szCs w:val="22"/>
              </w:rPr>
              <w:t>KPI’s</w:t>
            </w:r>
            <w:proofErr w:type="spellEnd"/>
            <w:r w:rsidRPr="00C62E68">
              <w:rPr>
                <w:sz w:val="20"/>
                <w:szCs w:val="22"/>
              </w:rPr>
              <w:t>, Controle de estoque e inventários, Suporte no processo de Auditoria, Controle de produção, fluxo de caixa, Gerenciamento de índices internos, Gestão de pessoas, Planejamento e implementação de processos e planos de retomada, responsável pela abertura e fechamento da loja, Experiencia com o pós-venda da Motorola e Suporte técnico de manutenção e Atendimento ao cliente.</w:t>
            </w:r>
            <w:r w:rsidR="006D409C" w:rsidRPr="00C62E68">
              <w:rPr>
                <w:sz w:val="20"/>
                <w:szCs w:val="22"/>
                <w:lang w:bidi="pt-BR"/>
              </w:rPr>
              <w:t xml:space="preserve"> </w:t>
            </w:r>
          </w:p>
          <w:p w14:paraId="1C2A362A" w14:textId="77777777" w:rsidR="006D409C" w:rsidRPr="00906689" w:rsidRDefault="006D409C" w:rsidP="00776643"/>
          <w:p w14:paraId="1A6CAE32" w14:textId="044281A8" w:rsidR="006D409C" w:rsidRPr="00906689" w:rsidRDefault="00C62E68" w:rsidP="00776643">
            <w:pPr>
              <w:rPr>
                <w:bCs/>
              </w:rPr>
            </w:pPr>
            <w:r w:rsidRPr="00C62E68">
              <w:rPr>
                <w:b/>
                <w:bCs/>
              </w:rPr>
              <w:t>Connect Santa Maria</w:t>
            </w:r>
            <w:r w:rsidR="006D409C" w:rsidRPr="00906689">
              <w:rPr>
                <w:lang w:bidi="pt-BR"/>
              </w:rPr>
              <w:t xml:space="preserve"> </w:t>
            </w:r>
            <w:r>
              <w:rPr>
                <w:lang w:bidi="pt-BR"/>
              </w:rPr>
              <w:t>-</w:t>
            </w:r>
            <w:r w:rsidR="006D409C" w:rsidRPr="00906689">
              <w:rPr>
                <w:lang w:bidi="pt-BR"/>
              </w:rPr>
              <w:t xml:space="preserve"> </w:t>
            </w:r>
            <w:r w:rsidRPr="00C62E68">
              <w:rPr>
                <w:b/>
                <w:bCs/>
              </w:rPr>
              <w:t>Supervisor de Almoxarifado</w:t>
            </w:r>
          </w:p>
          <w:p w14:paraId="56636BD6" w14:textId="69484446" w:rsidR="006D409C" w:rsidRPr="00906689" w:rsidRDefault="00C62E68" w:rsidP="00776643">
            <w:r>
              <w:t>2016</w:t>
            </w:r>
            <w:r w:rsidR="006D409C" w:rsidRPr="00906689">
              <w:rPr>
                <w:lang w:bidi="pt-BR"/>
              </w:rPr>
              <w:t xml:space="preserve"> – </w:t>
            </w:r>
            <w:r>
              <w:t>2019</w:t>
            </w:r>
          </w:p>
          <w:p w14:paraId="4355FA98" w14:textId="0C55DA8A" w:rsidR="006D409C" w:rsidRPr="00C62E68" w:rsidRDefault="00C62E68" w:rsidP="005D47DE">
            <w:r w:rsidRPr="00C62E68">
              <w:rPr>
                <w:sz w:val="20"/>
                <w:szCs w:val="22"/>
              </w:rPr>
              <w:t xml:space="preserve">Funções: Acompanhamento de </w:t>
            </w:r>
            <w:proofErr w:type="spellStart"/>
            <w:r w:rsidRPr="00C62E68">
              <w:rPr>
                <w:sz w:val="20"/>
                <w:szCs w:val="22"/>
              </w:rPr>
              <w:t>KPI’s</w:t>
            </w:r>
            <w:proofErr w:type="spellEnd"/>
            <w:r w:rsidRPr="00C62E68">
              <w:rPr>
                <w:sz w:val="20"/>
                <w:szCs w:val="22"/>
              </w:rPr>
              <w:t xml:space="preserve">, Controle de estoque e inventários, Suporte no processo de Auditoria, Controle de produção, </w:t>
            </w:r>
            <w:proofErr w:type="gramStart"/>
            <w:r w:rsidRPr="00C62E68">
              <w:rPr>
                <w:sz w:val="20"/>
                <w:szCs w:val="22"/>
              </w:rPr>
              <w:t>Fluxo</w:t>
            </w:r>
            <w:proofErr w:type="gramEnd"/>
            <w:r w:rsidRPr="00C62E68">
              <w:rPr>
                <w:sz w:val="20"/>
                <w:szCs w:val="22"/>
              </w:rPr>
              <w:t xml:space="preserve"> de caixa, Gerenciamento de índices internos, Gestão de pessoas, Planejamento e implementação de processos e planos de retomada, responsável pelo fechamento da loja.</w:t>
            </w:r>
          </w:p>
        </w:tc>
      </w:tr>
      <w:tr w:rsidR="006D409C" w:rsidRPr="00906689" w14:paraId="7F64F171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1E811D8E" w14:textId="77777777" w:rsidR="006D409C" w:rsidRPr="00B768B2" w:rsidRDefault="006D409C" w:rsidP="00776643">
            <w:pPr>
              <w:ind w:right="0"/>
              <w:rPr>
                <w:noProof/>
                <w:color w:val="000000" w:themeColor="text1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5A57973E" w14:textId="77777777" w:rsidR="006D409C" w:rsidRPr="00B768B2" w:rsidRDefault="006D409C" w:rsidP="0077664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04FB5ACAC327450B886514C87F0D2AC8"/>
              </w:placeholder>
              <w:temporary/>
              <w:showingPlcHdr/>
              <w15:appearance w15:val="hidden"/>
            </w:sdtPr>
            <w:sdtEndPr/>
            <w:sdtContent>
              <w:p w14:paraId="6D520A60" w14:textId="77777777" w:rsidR="006D409C" w:rsidRPr="00906689" w:rsidRDefault="006D409C" w:rsidP="00776643">
                <w:pPr>
                  <w:pStyle w:val="Ttulo1"/>
                  <w:rPr>
                    <w:b/>
                  </w:rPr>
                </w:pPr>
                <w:r w:rsidRPr="00906689">
                  <w:rPr>
                    <w:rStyle w:val="Ttulo2Char"/>
                    <w:b w:val="0"/>
                    <w:sz w:val="48"/>
                    <w:szCs w:val="32"/>
                    <w:lang w:bidi="pt-BR"/>
                  </w:rPr>
                  <w:t>HABILIDADES</w:t>
                </w:r>
              </w:p>
            </w:sdtContent>
          </w:sdt>
        </w:tc>
      </w:tr>
      <w:tr w:rsidR="006D409C" w:rsidRPr="00906689" w14:paraId="7C4ECF70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5E8F83E5" w14:textId="77777777" w:rsidR="006D409C" w:rsidRPr="00B768B2" w:rsidRDefault="006D409C" w:rsidP="00776643">
            <w:pPr>
              <w:ind w:right="0"/>
              <w:rPr>
                <w:noProof/>
                <w:color w:val="000000" w:themeColor="text1"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2C3CE2B" w14:textId="77777777" w:rsidR="006D409C" w:rsidRPr="00B768B2" w:rsidRDefault="00F56513" w:rsidP="00776643">
            <w:pPr>
              <w:tabs>
                <w:tab w:val="left" w:pos="990"/>
              </w:tabs>
              <w:rPr>
                <w:color w:val="000000" w:themeColor="text1"/>
              </w:rPr>
            </w:pPr>
            <w:r w:rsidRPr="00B768B2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59E4868F" wp14:editId="2F0B0AFF">
                      <wp:extent cx="227812" cy="311173"/>
                      <wp:effectExtent l="0" t="3810" r="0" b="0"/>
                      <wp:docPr id="5" name="Triângulo Ret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E6D9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E4868F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4E6D9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5D3583DC" w14:textId="77777777" w:rsidR="006D409C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HTML</w:t>
            </w:r>
          </w:p>
          <w:p w14:paraId="6116D9F8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CSS</w:t>
            </w:r>
          </w:p>
          <w:p w14:paraId="00B25EC0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JavaScript</w:t>
            </w:r>
            <w:proofErr w:type="spellEnd"/>
          </w:p>
          <w:p w14:paraId="1B523FB6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PHP</w:t>
            </w:r>
          </w:p>
          <w:p w14:paraId="3EB3DEE1" w14:textId="6160A5A2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rPr>
                <w:b/>
              </w:rPr>
              <w:t>Laravel</w:t>
            </w:r>
            <w:proofErr w:type="spellEnd"/>
          </w:p>
          <w:p w14:paraId="3A9FAFB1" w14:textId="29CD293D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SQL</w:t>
            </w:r>
          </w:p>
          <w:p w14:paraId="6815DD06" w14:textId="77777777" w:rsidR="00EA25E7" w:rsidRDefault="00EA25E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Pacote Office</w:t>
            </w:r>
          </w:p>
          <w:p w14:paraId="590BC6C6" w14:textId="6E77A1F2" w:rsidR="00232807" w:rsidRDefault="00232807" w:rsidP="00EA25E7">
            <w:pPr>
              <w:pStyle w:val="Pargrafoda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 xml:space="preserve">Idiomas: português/inglês </w:t>
            </w:r>
          </w:p>
          <w:p w14:paraId="6CC929A0" w14:textId="401C2D26" w:rsidR="00EA25E7" w:rsidRPr="00EA25E7" w:rsidRDefault="00EA25E7" w:rsidP="00EA25E7">
            <w:pPr>
              <w:pStyle w:val="PargrafodaLista"/>
              <w:rPr>
                <w:b/>
              </w:rPr>
            </w:pPr>
          </w:p>
        </w:tc>
      </w:tr>
    </w:tbl>
    <w:p w14:paraId="767906AD" w14:textId="77777777" w:rsidR="00153B84" w:rsidRPr="00906689" w:rsidRDefault="00153B84" w:rsidP="005D47DE"/>
    <w:sectPr w:rsidR="00153B84" w:rsidRPr="00906689" w:rsidSect="00D9762C">
      <w:headerReference w:type="default" r:id="rId9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DD140" w14:textId="77777777" w:rsidR="00EA25E7" w:rsidRDefault="00EA25E7" w:rsidP="00C51CF5">
      <w:r>
        <w:separator/>
      </w:r>
    </w:p>
  </w:endnote>
  <w:endnote w:type="continuationSeparator" w:id="0">
    <w:p w14:paraId="3B243D6D" w14:textId="77777777" w:rsidR="00EA25E7" w:rsidRDefault="00EA25E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95409" w14:textId="77777777" w:rsidR="00EA25E7" w:rsidRDefault="00EA25E7" w:rsidP="00C51CF5">
      <w:r>
        <w:separator/>
      </w:r>
    </w:p>
  </w:footnote>
  <w:footnote w:type="continuationSeparator" w:id="0">
    <w:p w14:paraId="657B94AE" w14:textId="77777777" w:rsidR="00EA25E7" w:rsidRDefault="00EA25E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40BA2" w14:textId="77777777" w:rsidR="00C51CF5" w:rsidRDefault="00F56513">
    <w:pPr>
      <w:pStyle w:val="Cabealho"/>
    </w:pPr>
    <w:r>
      <w:rPr>
        <w:noProof/>
        <w:lang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D204FA" wp14:editId="2715B620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do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296D44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do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908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A86989"/>
    <w:multiLevelType w:val="hybridMultilevel"/>
    <w:tmpl w:val="E1983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7736">
    <w:abstractNumId w:val="0"/>
  </w:num>
  <w:num w:numId="2" w16cid:durableId="1403866205">
    <w:abstractNumId w:val="0"/>
  </w:num>
  <w:num w:numId="3" w16cid:durableId="109252242">
    <w:abstractNumId w:val="0"/>
  </w:num>
  <w:num w:numId="4" w16cid:durableId="1822380140">
    <w:abstractNumId w:val="0"/>
  </w:num>
  <w:num w:numId="5" w16cid:durableId="127937405">
    <w:abstractNumId w:val="0"/>
  </w:num>
  <w:num w:numId="6" w16cid:durableId="150990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E7"/>
    <w:rsid w:val="00016E2A"/>
    <w:rsid w:val="000521EF"/>
    <w:rsid w:val="000A545F"/>
    <w:rsid w:val="000F3BEA"/>
    <w:rsid w:val="0010314C"/>
    <w:rsid w:val="0012163B"/>
    <w:rsid w:val="00153B84"/>
    <w:rsid w:val="00196AAB"/>
    <w:rsid w:val="001A4D1A"/>
    <w:rsid w:val="001B0B3D"/>
    <w:rsid w:val="00232807"/>
    <w:rsid w:val="002E1344"/>
    <w:rsid w:val="00386B19"/>
    <w:rsid w:val="003A53EE"/>
    <w:rsid w:val="003B0DB8"/>
    <w:rsid w:val="003F477D"/>
    <w:rsid w:val="00431999"/>
    <w:rsid w:val="00443E2D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514"/>
    <w:rsid w:val="00690B0A"/>
    <w:rsid w:val="006D409C"/>
    <w:rsid w:val="0074729B"/>
    <w:rsid w:val="00776643"/>
    <w:rsid w:val="00797579"/>
    <w:rsid w:val="007D0F5B"/>
    <w:rsid w:val="00862972"/>
    <w:rsid w:val="00882E29"/>
    <w:rsid w:val="008F290E"/>
    <w:rsid w:val="00906689"/>
    <w:rsid w:val="00942045"/>
    <w:rsid w:val="00964B9F"/>
    <w:rsid w:val="009F215D"/>
    <w:rsid w:val="00A72D69"/>
    <w:rsid w:val="00A73BCA"/>
    <w:rsid w:val="00A75FCE"/>
    <w:rsid w:val="00AC5509"/>
    <w:rsid w:val="00AF4EA4"/>
    <w:rsid w:val="00B0669D"/>
    <w:rsid w:val="00B768B2"/>
    <w:rsid w:val="00B90CEF"/>
    <w:rsid w:val="00B95D4D"/>
    <w:rsid w:val="00BB464E"/>
    <w:rsid w:val="00C51CF5"/>
    <w:rsid w:val="00C61A28"/>
    <w:rsid w:val="00C62E68"/>
    <w:rsid w:val="00C93D20"/>
    <w:rsid w:val="00CA407F"/>
    <w:rsid w:val="00CB38CE"/>
    <w:rsid w:val="00D00A30"/>
    <w:rsid w:val="00D8438A"/>
    <w:rsid w:val="00D9762C"/>
    <w:rsid w:val="00DC71AE"/>
    <w:rsid w:val="00E55D74"/>
    <w:rsid w:val="00E774C3"/>
    <w:rsid w:val="00E8541C"/>
    <w:rsid w:val="00EA25E7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5BE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0668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6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906689"/>
    <w:rPr>
      <w:rFonts w:asciiTheme="majorHAnsi" w:eastAsiaTheme="majorEastAsia" w:hAnsiTheme="majorHAnsi" w:cstheme="majorBidi"/>
      <w:caps/>
      <w:color w:val="FFFFFF" w:themeColor="background1"/>
      <w:sz w:val="46"/>
      <w:szCs w:val="32"/>
    </w:rPr>
  </w:style>
  <w:style w:type="character" w:styleId="MenoPendente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Detalhesdocontato">
    <w:name w:val="Detalhes do contato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aucio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uc\AppData\Roaming\Microsoft\Templates\Curr&#237;culo%20cub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8AD695BE3841D9A0BAB8823F4ED0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A8D9E-F0A4-4D43-BF7C-1A1770A3E09C}"/>
      </w:docPartPr>
      <w:docPartBody>
        <w:p w:rsidR="00E50CC1" w:rsidRDefault="00E50CC1">
          <w:pPr>
            <w:pStyle w:val="1A8AD695BE3841D9A0BAB8823F4ED03C"/>
          </w:pPr>
          <w:r w:rsidRPr="00906689">
            <w:rPr>
              <w:lang w:bidi="pt-BR"/>
            </w:rPr>
            <w:t>FORMAÇÃO</w:t>
          </w:r>
        </w:p>
      </w:docPartBody>
    </w:docPart>
    <w:docPart>
      <w:docPartPr>
        <w:name w:val="1BA60EC855784D528DF8A755C23B27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741800-574E-476F-91E6-CD032C69A63E}"/>
      </w:docPartPr>
      <w:docPartBody>
        <w:p w:rsidR="00E50CC1" w:rsidRDefault="00E50CC1">
          <w:pPr>
            <w:pStyle w:val="1BA60EC855784D528DF8A755C23B2797"/>
          </w:pPr>
          <w:r w:rsidRPr="00906689">
            <w:rPr>
              <w:lang w:bidi="pt-BR"/>
            </w:rPr>
            <w:t>Perfil</w:t>
          </w:r>
        </w:p>
      </w:docPartBody>
    </w:docPart>
    <w:docPart>
      <w:docPartPr>
        <w:name w:val="0FB32CC081DF4ADE870BC229EC136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DAA58-185E-4546-9EA5-3507C965F351}"/>
      </w:docPartPr>
      <w:docPartBody>
        <w:p w:rsidR="00E50CC1" w:rsidRDefault="00E50CC1">
          <w:pPr>
            <w:pStyle w:val="0FB32CC081DF4ADE870BC229EC136F54"/>
          </w:pPr>
          <w:r w:rsidRPr="00906689">
            <w:rPr>
              <w:rStyle w:val="Ttulo2Char"/>
              <w:lang w:bidi="pt-BR"/>
            </w:rPr>
            <w:t>CONTATO</w:t>
          </w:r>
        </w:p>
      </w:docPartBody>
    </w:docPart>
    <w:docPart>
      <w:docPartPr>
        <w:name w:val="226BCD4530594892B2A746ECEB5596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E22014-029D-457C-8587-93EB32B7BA1B}"/>
      </w:docPartPr>
      <w:docPartBody>
        <w:p w:rsidR="00E50CC1" w:rsidRDefault="00E50CC1">
          <w:pPr>
            <w:pStyle w:val="226BCD4530594892B2A746ECEB5596F8"/>
          </w:pPr>
          <w:r w:rsidRPr="00906689">
            <w:rPr>
              <w:lang w:bidi="pt-BR"/>
            </w:rPr>
            <w:t>SITE:</w:t>
          </w:r>
        </w:p>
      </w:docPartBody>
    </w:docPart>
    <w:docPart>
      <w:docPartPr>
        <w:name w:val="B463DDB68E0B4E54BF58A759850FFE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22E03-F235-48ED-9109-EBCA73AA44CE}"/>
      </w:docPartPr>
      <w:docPartBody>
        <w:p w:rsidR="00E50CC1" w:rsidRDefault="00E50CC1">
          <w:pPr>
            <w:pStyle w:val="B463DDB68E0B4E54BF58A759850FFE34"/>
          </w:pPr>
          <w:r w:rsidRPr="00906689">
            <w:rPr>
              <w:lang w:bidi="pt-BR"/>
            </w:rPr>
            <w:t>EMAIL:</w:t>
          </w:r>
        </w:p>
      </w:docPartBody>
    </w:docPart>
    <w:docPart>
      <w:docPartPr>
        <w:name w:val="390AA26B51C94545BE1DA3DB23090D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FF539-2EC8-4196-BF08-A37B52016050}"/>
      </w:docPartPr>
      <w:docPartBody>
        <w:p w:rsidR="00E50CC1" w:rsidRDefault="00E50CC1">
          <w:pPr>
            <w:pStyle w:val="390AA26B51C94545BE1DA3DB23090D5C"/>
          </w:pPr>
          <w:r w:rsidRPr="00906689">
            <w:rPr>
              <w:lang w:bidi="pt-BR"/>
            </w:rPr>
            <w:t>EXPERIÊNCIA DE TRABALHO</w:t>
          </w:r>
        </w:p>
      </w:docPartBody>
    </w:docPart>
    <w:docPart>
      <w:docPartPr>
        <w:name w:val="04FB5ACAC327450B886514C87F0D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394D77-9F38-454D-B036-18D272D6DC67}"/>
      </w:docPartPr>
      <w:docPartBody>
        <w:p w:rsidR="00E50CC1" w:rsidRDefault="00E50CC1">
          <w:pPr>
            <w:pStyle w:val="04FB5ACAC327450B886514C87F0D2AC8"/>
          </w:pPr>
          <w:r w:rsidRPr="00906689">
            <w:rPr>
              <w:rStyle w:val="Ttulo2Char"/>
              <w:sz w:val="48"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1"/>
    <w:rsid w:val="00016E2A"/>
    <w:rsid w:val="002E1344"/>
    <w:rsid w:val="00386B19"/>
    <w:rsid w:val="003A53EE"/>
    <w:rsid w:val="00AB2170"/>
    <w:rsid w:val="00E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156082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8AD695BE3841D9A0BAB8823F4ED03C">
    <w:name w:val="1A8AD695BE3841D9A0BAB8823F4ED03C"/>
  </w:style>
  <w:style w:type="paragraph" w:customStyle="1" w:styleId="1BA60EC855784D528DF8A755C23B2797">
    <w:name w:val="1BA60EC855784D528DF8A755C23B2797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0FB32CC081DF4ADE870BC229EC136F54">
    <w:name w:val="0FB32CC081DF4ADE870BC229EC136F54"/>
  </w:style>
  <w:style w:type="paragraph" w:customStyle="1" w:styleId="226BCD4530594892B2A746ECEB5596F8">
    <w:name w:val="226BCD4530594892B2A746ECEB5596F8"/>
  </w:style>
  <w:style w:type="paragraph" w:customStyle="1" w:styleId="B463DDB68E0B4E54BF58A759850FFE34">
    <w:name w:val="B463DDB68E0B4E54BF58A759850FFE34"/>
  </w:style>
  <w:style w:type="character" w:styleId="Hyperlink">
    <w:name w:val="Hyperlink"/>
    <w:basedOn w:val="Fontepargpadro"/>
    <w:uiPriority w:val="99"/>
    <w:unhideWhenUsed/>
    <w:rPr>
      <w:color w:val="80340D" w:themeColor="accent2" w:themeShade="80"/>
      <w:u w:val="single"/>
    </w:rPr>
  </w:style>
  <w:style w:type="paragraph" w:customStyle="1" w:styleId="390AA26B51C94545BE1DA3DB23090D5C">
    <w:name w:val="390AA26B51C94545BE1DA3DB23090D5C"/>
  </w:style>
  <w:style w:type="paragraph" w:customStyle="1" w:styleId="04FB5ACAC327450B886514C87F0D2AC8">
    <w:name w:val="04FB5ACAC327450B886514C87F0D2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cubista</Template>
  <TotalTime>0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2025-03-05T17:44:00Z</dcterms:created>
  <dcterms:modified xsi:type="dcterms:W3CDTF">2025-03-05T23:00:00Z</dcterms:modified>
</cp:coreProperties>
</file>